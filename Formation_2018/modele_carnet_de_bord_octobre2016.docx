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6F" w:rsidRDefault="009603C6" w:rsidP="0035216F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FFE2CEC" wp14:editId="150E26FD">
            <wp:simplePos x="0" y="0"/>
            <wp:positionH relativeFrom="column">
              <wp:posOffset>-659130</wp:posOffset>
            </wp:positionH>
            <wp:positionV relativeFrom="paragraph">
              <wp:posOffset>-775970</wp:posOffset>
            </wp:positionV>
            <wp:extent cx="7742555" cy="1804035"/>
            <wp:effectExtent l="0" t="0" r="0" b="5715"/>
            <wp:wrapNone/>
            <wp:docPr id="12" name="Image 12" descr="C:\Users\gvalet1\Documents\M@gistere\documentation\charte\f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valet1\Documents\M@gistere\documentation\charte\f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31"/>
                    <a:stretch/>
                  </pic:blipFill>
                  <pic:spPr bwMode="auto">
                    <a:xfrm>
                      <a:off x="0" y="0"/>
                      <a:ext cx="774255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656186AA" wp14:editId="69781D05">
            <wp:simplePos x="0" y="0"/>
            <wp:positionH relativeFrom="margin">
              <wp:posOffset>3998595</wp:posOffset>
            </wp:positionH>
            <wp:positionV relativeFrom="margin">
              <wp:posOffset>278130</wp:posOffset>
            </wp:positionV>
            <wp:extent cx="1325245" cy="311150"/>
            <wp:effectExtent l="0" t="0" r="8255" b="0"/>
            <wp:wrapSquare wrapText="bothSides"/>
            <wp:docPr id="10" name="Image 10" descr="C:\Users\gvalet1\Documents\M@gistere\images\Logo-magist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valet1\Documents\M@gistere\images\Logo-magiste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48FD" w:rsidRDefault="002F48FD" w:rsidP="002949A3">
      <w:pPr>
        <w:pStyle w:val="Titre"/>
      </w:pPr>
      <w:r>
        <w:t xml:space="preserve">Votre </w:t>
      </w:r>
      <w:r w:rsidR="00A62ABA">
        <w:t>carnet de bord</w:t>
      </w:r>
    </w:p>
    <w:p w:rsidR="00B76DF0" w:rsidRDefault="00433B9E" w:rsidP="002949A3">
      <w:pPr>
        <w:pStyle w:val="Titre1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368C4">
        <w:t>Nom du parcours</w:t>
      </w:r>
      <w:r>
        <w:fldChar w:fldCharType="end"/>
      </w:r>
      <w:r w:rsidR="00B76DF0">
        <w:t xml:space="preserve"> </w:t>
      </w:r>
    </w:p>
    <w:p w:rsidR="00BA5C54" w:rsidRPr="00BA5C54" w:rsidRDefault="00BA5C54" w:rsidP="00BA5C54">
      <w:pPr>
        <w:pStyle w:val="Titre4"/>
      </w:pPr>
      <w:r>
        <w:rPr>
          <w:noProof/>
          <w:lang w:eastAsia="fr-FR"/>
        </w:rPr>
        <w:drawing>
          <wp:anchor distT="0" distB="0" distL="114300" distR="144145" simplePos="0" relativeHeight="251662336" behindDoc="0" locked="0" layoutInCell="1" allowOverlap="1" wp14:anchorId="1899121F" wp14:editId="4358F099">
            <wp:simplePos x="0" y="0"/>
            <wp:positionH relativeFrom="margin">
              <wp:posOffset>-391795</wp:posOffset>
            </wp:positionH>
            <wp:positionV relativeFrom="line">
              <wp:posOffset>174625</wp:posOffset>
            </wp:positionV>
            <wp:extent cx="295200" cy="295200"/>
            <wp:effectExtent l="0" t="0" r="10160" b="10160"/>
            <wp:wrapTight wrapText="bothSides">
              <wp:wrapPolygon edited="0">
                <wp:start x="3724" y="0"/>
                <wp:lineTo x="0" y="5586"/>
                <wp:lineTo x="0" y="16759"/>
                <wp:lineTo x="3724" y="20483"/>
                <wp:lineTo x="13034" y="20483"/>
                <wp:lineTo x="20483" y="13034"/>
                <wp:lineTo x="20483" y="0"/>
                <wp:lineTo x="3724" y="0"/>
              </wp:wrapPolygon>
            </wp:wrapTight>
            <wp:docPr id="6" name="Image 6" descr="/Volumes/DATA2/Documents/MEN/M@gistere/documentation/charte/icones-bitmap/cible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ible_ble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C36">
        <w:t>Objectif</w:t>
      </w:r>
      <w:r w:rsidR="00A62ABA">
        <w:t xml:space="preserve"> D</w:t>
      </w:r>
      <w:r w:rsidR="00B97C36">
        <w:t>u carnet de bord</w:t>
      </w:r>
    </w:p>
    <w:p w:rsidR="00300755" w:rsidRDefault="00A62ABA" w:rsidP="00970797">
      <w:pPr>
        <w:jc w:val="both"/>
      </w:pPr>
      <w:bookmarkStart w:id="0" w:name="OLE_LINK1"/>
      <w:bookmarkStart w:id="1" w:name="OLE_LINK2"/>
      <w:r w:rsidRPr="00A62ABA">
        <w:rPr>
          <w:noProof/>
          <w:lang w:eastAsia="fr-FR"/>
        </w:rPr>
        <w:t>Ce document va vou</w:t>
      </w:r>
      <w:r w:rsidR="00B97C36">
        <w:rPr>
          <w:noProof/>
          <w:lang w:eastAsia="fr-FR"/>
        </w:rPr>
        <w:t>s accompagner tout au long de votre formation</w:t>
      </w:r>
      <w:r w:rsidRPr="00A62ABA">
        <w:rPr>
          <w:noProof/>
          <w:lang w:eastAsia="fr-FR"/>
        </w:rPr>
        <w:t>.</w:t>
      </w:r>
      <w:r>
        <w:rPr>
          <w:noProof/>
          <w:lang w:eastAsia="fr-FR"/>
        </w:rPr>
        <w:t xml:space="preserve"> Essentiellement consacré à la prise de notes, il vous permettra </w:t>
      </w:r>
      <w:r w:rsidR="00B97C36">
        <w:rPr>
          <w:noProof/>
          <w:lang w:eastAsia="fr-FR"/>
        </w:rPr>
        <w:t>d</w:t>
      </w:r>
      <w:r>
        <w:rPr>
          <w:noProof/>
          <w:lang w:eastAsia="fr-FR"/>
        </w:rPr>
        <w:t>e garder une trace de votre activité de formation.</w:t>
      </w:r>
      <w:r w:rsidR="00B97C36">
        <w:rPr>
          <w:noProof/>
          <w:lang w:eastAsia="fr-FR"/>
        </w:rPr>
        <w:t xml:space="preserve"> </w:t>
      </w:r>
      <w:r w:rsidR="00970797">
        <w:rPr>
          <w:noProof/>
          <w:lang w:eastAsia="fr-FR"/>
        </w:rPr>
        <w:drawing>
          <wp:anchor distT="0" distB="0" distL="114300" distR="144145" simplePos="0" relativeHeight="251678720" behindDoc="0" locked="0" layoutInCell="1" allowOverlap="1" wp14:anchorId="7520F5F2" wp14:editId="0C883F5A">
            <wp:simplePos x="0" y="0"/>
            <wp:positionH relativeFrom="margin">
              <wp:posOffset>-359410</wp:posOffset>
            </wp:positionH>
            <wp:positionV relativeFrom="line">
              <wp:posOffset>323850</wp:posOffset>
            </wp:positionV>
            <wp:extent cx="294640" cy="294640"/>
            <wp:effectExtent l="0" t="0" r="0" b="0"/>
            <wp:wrapTight wrapText="bothSides">
              <wp:wrapPolygon edited="0">
                <wp:start x="8379" y="0"/>
                <wp:lineTo x="0" y="13966"/>
                <wp:lineTo x="0" y="19552"/>
                <wp:lineTo x="19552" y="19552"/>
                <wp:lineTo x="19552" y="0"/>
                <wp:lineTo x="8379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ible_ble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0797" w:rsidRDefault="00970797" w:rsidP="00970797">
      <w:pPr>
        <w:pStyle w:val="Titre4"/>
      </w:pPr>
      <w:r>
        <w:t>Comment l’utiliser ?</w:t>
      </w:r>
    </w:p>
    <w:p w:rsidR="00300755" w:rsidRDefault="00970797" w:rsidP="00300755">
      <w:r>
        <w:t xml:space="preserve">Vous pouvez choisir de l’éditer pour y saisir vos notes ou tout simplement l’imprimer pour l’annoter et </w:t>
      </w:r>
      <w:r>
        <w:rPr>
          <w:noProof/>
          <w:lang w:eastAsia="fr-FR"/>
        </w:rPr>
        <w:drawing>
          <wp:anchor distT="0" distB="0" distL="114300" distR="144145" simplePos="0" relativeHeight="251680768" behindDoc="0" locked="0" layoutInCell="1" allowOverlap="1" wp14:anchorId="61F30B87" wp14:editId="440E1DD9">
            <wp:simplePos x="0" y="0"/>
            <wp:positionH relativeFrom="margin">
              <wp:posOffset>-359410</wp:posOffset>
            </wp:positionH>
            <wp:positionV relativeFrom="line">
              <wp:posOffset>332740</wp:posOffset>
            </wp:positionV>
            <wp:extent cx="294640" cy="294640"/>
            <wp:effectExtent l="0" t="0" r="0" b="0"/>
            <wp:wrapTight wrapText="bothSides">
              <wp:wrapPolygon edited="0">
                <wp:start x="1397" y="0"/>
                <wp:lineTo x="0" y="2793"/>
                <wp:lineTo x="0" y="19552"/>
                <wp:lineTo x="19552" y="19552"/>
                <wp:lineTo x="19552" y="2793"/>
                <wp:lineTo x="18155" y="0"/>
                <wp:lineTo x="1397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ible_ble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l’avoir sous la main tout au long de votre formation.</w:t>
      </w:r>
    </w:p>
    <w:p w:rsidR="00970797" w:rsidRDefault="00970797" w:rsidP="00970797">
      <w:pPr>
        <w:pStyle w:val="Titre4"/>
      </w:pPr>
      <w:r>
        <w:t>Le planning de ma formation</w:t>
      </w:r>
    </w:p>
    <w:tbl>
      <w:tblPr>
        <w:tblStyle w:val="Tableausimple11"/>
        <w:tblW w:w="10879" w:type="dxa"/>
        <w:tblInd w:w="-172" w:type="dxa"/>
        <w:tblLayout w:type="fixed"/>
        <w:tblLook w:val="04A0" w:firstRow="1" w:lastRow="0" w:firstColumn="1" w:lastColumn="0" w:noHBand="0" w:noVBand="1"/>
      </w:tblPr>
      <w:tblGrid>
        <w:gridCol w:w="2320"/>
        <w:gridCol w:w="783"/>
        <w:gridCol w:w="3131"/>
        <w:gridCol w:w="992"/>
        <w:gridCol w:w="3653"/>
      </w:tblGrid>
      <w:tr w:rsidR="001D6194" w:rsidTr="001C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shd w:val="clear" w:color="auto" w:fill="E36C0A" w:themeFill="accent6" w:themeFillShade="BF"/>
          </w:tcPr>
          <w:p w:rsidR="001D6194" w:rsidRPr="001B1430" w:rsidRDefault="009603C6" w:rsidP="00E7070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Etape</w:t>
            </w:r>
          </w:p>
        </w:tc>
        <w:tc>
          <w:tcPr>
            <w:tcW w:w="783" w:type="dxa"/>
            <w:shd w:val="clear" w:color="auto" w:fill="E36C0A" w:themeFill="accent6" w:themeFillShade="BF"/>
          </w:tcPr>
          <w:p w:rsidR="001D6194" w:rsidRPr="001B1430" w:rsidRDefault="001D6194" w:rsidP="00E70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131" w:type="dxa"/>
            <w:shd w:val="clear" w:color="auto" w:fill="E36C0A" w:themeFill="accent6" w:themeFillShade="BF"/>
          </w:tcPr>
          <w:p w:rsidR="001D6194" w:rsidRPr="001B1430" w:rsidRDefault="001D6194" w:rsidP="00E70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Activités à réaliser</w:t>
            </w:r>
            <w:r w:rsidRPr="001B1430">
              <w:rPr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shd w:val="clear" w:color="auto" w:fill="E36C0A" w:themeFill="accent6" w:themeFillShade="BF"/>
          </w:tcPr>
          <w:p w:rsidR="001D6194" w:rsidRDefault="001D6194" w:rsidP="00E70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Durée</w:t>
            </w:r>
          </w:p>
        </w:tc>
        <w:tc>
          <w:tcPr>
            <w:tcW w:w="3653" w:type="dxa"/>
            <w:shd w:val="clear" w:color="auto" w:fill="E36C0A" w:themeFill="accent6" w:themeFillShade="BF"/>
          </w:tcPr>
          <w:p w:rsidR="001D6194" w:rsidRDefault="001D6194" w:rsidP="00E70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Planifié le</w:t>
            </w:r>
          </w:p>
        </w:tc>
      </w:tr>
      <w:tr w:rsidR="001D6194" w:rsidTr="001C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1D6194" w:rsidRDefault="001D6194" w:rsidP="00E7070C">
            <w:pPr>
              <w:rPr>
                <w:b w:val="0"/>
              </w:rPr>
            </w:pPr>
            <w:r w:rsidRPr="00313B4C">
              <w:t>Accueil</w:t>
            </w:r>
          </w:p>
        </w:tc>
        <w:tc>
          <w:tcPr>
            <w:tcW w:w="783" w:type="dxa"/>
          </w:tcPr>
          <w:p w:rsidR="001D6194" w:rsidRDefault="001D6194" w:rsidP="00E70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31" w:type="dxa"/>
          </w:tcPr>
          <w:p w:rsidR="001D6194" w:rsidRPr="00313B4C" w:rsidRDefault="001D6194" w:rsidP="00E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2" w:type="dxa"/>
          </w:tcPr>
          <w:p w:rsidR="001D6194" w:rsidRPr="00A2637E" w:rsidRDefault="001D6194" w:rsidP="001C6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53" w:type="dxa"/>
          </w:tcPr>
          <w:p w:rsidR="001D6194" w:rsidRPr="00A2637E" w:rsidRDefault="001D6194" w:rsidP="00E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D6194" w:rsidTr="001C6D1B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1D6194" w:rsidRPr="00313B4C" w:rsidRDefault="001D6194" w:rsidP="009603C6">
            <w:pPr>
              <w:rPr>
                <w:b w:val="0"/>
              </w:rPr>
            </w:pPr>
            <w:r w:rsidRPr="00363E5B">
              <w:rPr>
                <w:caps/>
              </w:rPr>
              <w:t>é</w:t>
            </w:r>
            <w:r>
              <w:t>tape</w:t>
            </w:r>
            <w:r w:rsidRPr="00313B4C">
              <w:t xml:space="preserve"> 1</w:t>
            </w:r>
            <w:r>
              <w:br/>
            </w:r>
            <w:r w:rsidRPr="001D6194">
              <w:rPr>
                <w:b w:val="0"/>
              </w:rPr>
              <w:t xml:space="preserve">Titre du </w:t>
            </w:r>
            <w:proofErr w:type="gramStart"/>
            <w:r w:rsidRPr="001D6194">
              <w:rPr>
                <w:b w:val="0"/>
              </w:rPr>
              <w:t>module</w:t>
            </w:r>
            <w:proofErr w:type="gramEnd"/>
            <w:r w:rsidR="009603C6">
              <w:rPr>
                <w:b w:val="0"/>
              </w:rPr>
              <w:br/>
            </w:r>
            <w:r w:rsidR="009603C6" w:rsidRPr="009603C6">
              <w:rPr>
                <w:b w:val="0"/>
                <w:i/>
                <w:color w:val="C00000"/>
              </w:rPr>
              <w:t>(Du JJ au JJ/MM/AA)</w:t>
            </w:r>
            <w:r w:rsidR="009603C6" w:rsidRPr="009603C6">
              <w:rPr>
                <w:b w:val="0"/>
                <w:color w:val="C00000"/>
              </w:rPr>
              <w:t xml:space="preserve"> </w:t>
            </w:r>
          </w:p>
        </w:tc>
        <w:tc>
          <w:tcPr>
            <w:tcW w:w="783" w:type="dxa"/>
          </w:tcPr>
          <w:p w:rsidR="001D6194" w:rsidRPr="00313B4C" w:rsidRDefault="001D6194" w:rsidP="00E70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6C9BE592" wp14:editId="33C306C7">
                  <wp:extent cx="271568" cy="271568"/>
                  <wp:effectExtent l="0" t="0" r="8255" b="8255"/>
                  <wp:docPr id="31" name="Image 31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:rsidR="001D6194" w:rsidRDefault="001D6194" w:rsidP="00E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Activité 1</w:t>
            </w:r>
            <w:r>
              <w:br/>
              <w:t>Activité 2</w:t>
            </w:r>
          </w:p>
        </w:tc>
        <w:tc>
          <w:tcPr>
            <w:tcW w:w="992" w:type="dxa"/>
          </w:tcPr>
          <w:p w:rsidR="001D6194" w:rsidRPr="00A2637E" w:rsidRDefault="001D6194" w:rsidP="001C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 min</w:t>
            </w:r>
            <w:r>
              <w:rPr>
                <w:color w:val="000000" w:themeColor="text1"/>
              </w:rPr>
              <w:br/>
              <w:t>1h</w:t>
            </w:r>
          </w:p>
        </w:tc>
        <w:tc>
          <w:tcPr>
            <w:tcW w:w="3653" w:type="dxa"/>
          </w:tcPr>
          <w:p w:rsidR="001D6194" w:rsidRPr="00A2637E" w:rsidRDefault="001D6194" w:rsidP="00E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D6194" w:rsidTr="001C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1D6194" w:rsidRPr="001D6194" w:rsidRDefault="001D6194" w:rsidP="00E7070C">
            <w:r w:rsidRPr="00363E5B">
              <w:rPr>
                <w:caps/>
              </w:rPr>
              <w:t>é</w:t>
            </w:r>
            <w:r>
              <w:t>tape</w:t>
            </w:r>
            <w:r w:rsidRPr="00313B4C">
              <w:t xml:space="preserve"> 2</w:t>
            </w:r>
            <w:r>
              <w:br/>
            </w:r>
            <w:r w:rsidRPr="001D6194">
              <w:rPr>
                <w:b w:val="0"/>
              </w:rPr>
              <w:t xml:space="preserve">Titre du </w:t>
            </w:r>
            <w:proofErr w:type="gramStart"/>
            <w:r w:rsidRPr="001D6194">
              <w:rPr>
                <w:b w:val="0"/>
              </w:rPr>
              <w:t>module</w:t>
            </w:r>
            <w:proofErr w:type="gramEnd"/>
            <w:r w:rsidR="009603C6">
              <w:rPr>
                <w:b w:val="0"/>
              </w:rPr>
              <w:br/>
            </w:r>
            <w:r w:rsidR="009603C6" w:rsidRPr="009603C6">
              <w:rPr>
                <w:b w:val="0"/>
                <w:i/>
                <w:color w:val="C00000"/>
              </w:rPr>
              <w:t>(Du JJ au JJ/MM/AA)</w:t>
            </w:r>
          </w:p>
        </w:tc>
        <w:tc>
          <w:tcPr>
            <w:tcW w:w="783" w:type="dxa"/>
          </w:tcPr>
          <w:p w:rsidR="001D6194" w:rsidRPr="00313B4C" w:rsidRDefault="001D6194" w:rsidP="00E70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5BE7D9FB" wp14:editId="68A25C48">
                  <wp:extent cx="271568" cy="271568"/>
                  <wp:effectExtent l="0" t="0" r="8255" b="8255"/>
                  <wp:docPr id="32" name="Image 32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:rsidR="001D6194" w:rsidRDefault="009603C6" w:rsidP="001D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Activité 1</w:t>
            </w:r>
            <w:r>
              <w:br/>
              <w:t>Activité 2</w:t>
            </w:r>
          </w:p>
        </w:tc>
        <w:tc>
          <w:tcPr>
            <w:tcW w:w="992" w:type="dxa"/>
          </w:tcPr>
          <w:p w:rsidR="001D6194" w:rsidRPr="00A2637E" w:rsidRDefault="009603C6" w:rsidP="001C6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1h</w:t>
            </w:r>
          </w:p>
        </w:tc>
        <w:tc>
          <w:tcPr>
            <w:tcW w:w="3653" w:type="dxa"/>
          </w:tcPr>
          <w:p w:rsidR="001D6194" w:rsidRPr="00A2637E" w:rsidRDefault="001D6194" w:rsidP="00E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D6194" w:rsidTr="001C6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1D6194" w:rsidRPr="00313B4C" w:rsidRDefault="009603C6" w:rsidP="00E7070C">
            <w:pPr>
              <w:rPr>
                <w:b w:val="0"/>
              </w:rPr>
            </w:pPr>
            <w:r w:rsidRPr="00363E5B">
              <w:rPr>
                <w:caps/>
              </w:rPr>
              <w:t>é</w:t>
            </w:r>
            <w:r>
              <w:t>tape 3</w:t>
            </w:r>
            <w:r>
              <w:br/>
            </w:r>
            <w:r w:rsidRPr="001D6194">
              <w:rPr>
                <w:b w:val="0"/>
              </w:rPr>
              <w:t xml:space="preserve">Titre du </w:t>
            </w:r>
            <w:proofErr w:type="gramStart"/>
            <w:r w:rsidRPr="001D6194">
              <w:rPr>
                <w:b w:val="0"/>
              </w:rPr>
              <w:t>module</w:t>
            </w:r>
            <w:proofErr w:type="gramEnd"/>
            <w:r>
              <w:rPr>
                <w:b w:val="0"/>
              </w:rPr>
              <w:br/>
            </w:r>
            <w:r w:rsidRPr="009603C6">
              <w:rPr>
                <w:b w:val="0"/>
                <w:i/>
                <w:color w:val="C00000"/>
              </w:rPr>
              <w:t>(Du JJ au JJ/MM/AA)</w:t>
            </w:r>
          </w:p>
        </w:tc>
        <w:tc>
          <w:tcPr>
            <w:tcW w:w="783" w:type="dxa"/>
          </w:tcPr>
          <w:p w:rsidR="001D6194" w:rsidRPr="00313B4C" w:rsidRDefault="001D6194" w:rsidP="00E70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37BB17CA" wp14:editId="1F8C6DDC">
                  <wp:extent cx="271568" cy="271568"/>
                  <wp:effectExtent l="0" t="0" r="8255" b="8255"/>
                  <wp:docPr id="33" name="Image 33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:rsidR="001D6194" w:rsidRDefault="001D6194" w:rsidP="00E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D6194" w:rsidRPr="00A2637E" w:rsidRDefault="001D6194" w:rsidP="001C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53" w:type="dxa"/>
          </w:tcPr>
          <w:p w:rsidR="001D6194" w:rsidRPr="00A2637E" w:rsidRDefault="001D6194" w:rsidP="00E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D6194" w:rsidTr="001C6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:rsidR="001D6194" w:rsidRPr="00313B4C" w:rsidRDefault="009603C6" w:rsidP="009603C6">
            <w:pPr>
              <w:rPr>
                <w:b w:val="0"/>
              </w:rPr>
            </w:pPr>
            <w:r w:rsidRPr="00363E5B">
              <w:rPr>
                <w:caps/>
              </w:rPr>
              <w:t>é</w:t>
            </w:r>
            <w:r>
              <w:t>tape 4</w:t>
            </w:r>
            <w:r>
              <w:br/>
            </w:r>
            <w:r w:rsidRPr="001D6194">
              <w:rPr>
                <w:b w:val="0"/>
              </w:rPr>
              <w:t xml:space="preserve">Titre du </w:t>
            </w:r>
            <w:proofErr w:type="gramStart"/>
            <w:r w:rsidRPr="001D6194">
              <w:rPr>
                <w:b w:val="0"/>
              </w:rPr>
              <w:t>module</w:t>
            </w:r>
            <w:proofErr w:type="gramEnd"/>
            <w:r>
              <w:rPr>
                <w:b w:val="0"/>
              </w:rPr>
              <w:br/>
            </w:r>
            <w:r w:rsidRPr="009603C6">
              <w:rPr>
                <w:b w:val="0"/>
                <w:i/>
                <w:color w:val="C00000"/>
              </w:rPr>
              <w:t>(Du JJ au JJ/MM/AA)</w:t>
            </w:r>
            <w:r>
              <w:rPr>
                <w:b w:val="0"/>
              </w:rPr>
              <w:br/>
            </w:r>
          </w:p>
        </w:tc>
        <w:tc>
          <w:tcPr>
            <w:tcW w:w="783" w:type="dxa"/>
          </w:tcPr>
          <w:p w:rsidR="001D6194" w:rsidRDefault="001D6194" w:rsidP="00E70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695F63B7" wp14:editId="0B8158AC">
                  <wp:extent cx="271568" cy="271568"/>
                  <wp:effectExtent l="0" t="0" r="8255" b="8255"/>
                  <wp:docPr id="36" name="Image 36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  <w:noProof/>
                <w:color w:val="943634" w:themeColor="accent2" w:themeShade="BF"/>
                <w:lang w:eastAsia="fr-FR"/>
              </w:rPr>
              <w:drawing>
                <wp:inline distT="0" distB="0" distL="0" distR="0" wp14:anchorId="7C337541" wp14:editId="5D263659">
                  <wp:extent cx="322368" cy="161936"/>
                  <wp:effectExtent l="0" t="0" r="8255" b="0"/>
                  <wp:docPr id="37" name="Image 37" descr="/Volumes/DATA2/Documents/MEN/M@gistere/images/icones/person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Volumes/DATA2/Documents/MEN/M@gistere/images/icones/person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68" cy="161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194" w:rsidRPr="00313B4C" w:rsidRDefault="001D6194" w:rsidP="00E70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1DFFD837" wp14:editId="7B166E53">
                  <wp:extent cx="218440" cy="218440"/>
                  <wp:effectExtent l="0" t="0" r="10160" b="10160"/>
                  <wp:docPr id="42" name="Image 42" descr="/Volumes/DATA2/Documents/MEN/M@gistere/images/icones/pack_icones_parcours/c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olumes/DATA2/Documents/MEN/M@gistere/images/icones/pack_icones_parcours/c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</w:tcPr>
          <w:p w:rsidR="001D6194" w:rsidRPr="00313B4C" w:rsidRDefault="009603C6" w:rsidP="00E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Activité 1</w:t>
            </w:r>
            <w:r>
              <w:br/>
              <w:t>Présentiel</w:t>
            </w:r>
          </w:p>
        </w:tc>
        <w:tc>
          <w:tcPr>
            <w:tcW w:w="992" w:type="dxa"/>
          </w:tcPr>
          <w:p w:rsidR="001D6194" w:rsidRPr="00A2637E" w:rsidRDefault="001C6D1B" w:rsidP="001C6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min</w:t>
            </w:r>
            <w:r>
              <w:rPr>
                <w:color w:val="000000" w:themeColor="text1"/>
              </w:rPr>
              <w:br/>
              <w:t>3h</w:t>
            </w:r>
          </w:p>
        </w:tc>
        <w:tc>
          <w:tcPr>
            <w:tcW w:w="3653" w:type="dxa"/>
          </w:tcPr>
          <w:p w:rsidR="001D6194" w:rsidRPr="00A2637E" w:rsidRDefault="009603C6" w:rsidP="004E7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 xml:space="preserve">Le JJ/MM/AA de </w:t>
            </w:r>
            <w:r w:rsidR="004E7CC5">
              <w:rPr>
                <w:color w:val="000000" w:themeColor="text1"/>
              </w:rPr>
              <w:t>_h à _h30</w:t>
            </w:r>
          </w:p>
        </w:tc>
      </w:tr>
      <w:tr w:rsidR="001D6194" w:rsidTr="001C6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tcBorders>
              <w:bottom w:val="single" w:sz="4" w:space="0" w:color="BFBFBF" w:themeColor="background1" w:themeShade="BF"/>
            </w:tcBorders>
          </w:tcPr>
          <w:p w:rsidR="001D6194" w:rsidRPr="00313B4C" w:rsidRDefault="001C6D1B" w:rsidP="00E7070C">
            <w:pPr>
              <w:rPr>
                <w:b w:val="0"/>
              </w:rPr>
            </w:pPr>
            <w:r>
              <w:t>Conclusion</w:t>
            </w:r>
          </w:p>
        </w:tc>
        <w:tc>
          <w:tcPr>
            <w:tcW w:w="783" w:type="dxa"/>
            <w:tcBorders>
              <w:bottom w:val="single" w:sz="4" w:space="0" w:color="BFBFBF" w:themeColor="background1" w:themeShade="BF"/>
            </w:tcBorders>
          </w:tcPr>
          <w:p w:rsidR="001D6194" w:rsidRPr="00313B4C" w:rsidRDefault="001D6194" w:rsidP="00E70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269356C5" wp14:editId="7D749DB4">
                  <wp:extent cx="271568" cy="271568"/>
                  <wp:effectExtent l="0" t="0" r="8255" b="8255"/>
                  <wp:docPr id="46" name="Image 46" descr="/Volumes/DATA2/Documents/MEN/M@gistere/documentation/charte/icones-bitmap/ordinateur-bl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olumes/DATA2/Documents/MEN/M@gistere/documentation/charte/icones-bitmap/ordinateur-bl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5" cy="2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1" w:type="dxa"/>
            <w:tcBorders>
              <w:bottom w:val="single" w:sz="4" w:space="0" w:color="BFBFBF" w:themeColor="background1" w:themeShade="BF"/>
            </w:tcBorders>
          </w:tcPr>
          <w:p w:rsidR="001D6194" w:rsidRPr="001C6D1B" w:rsidRDefault="001C6D1B" w:rsidP="00E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D1B">
              <w:t>Questionnaire d’évaluation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:rsidR="001D6194" w:rsidRPr="00A2637E" w:rsidRDefault="001D6194" w:rsidP="001C6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653" w:type="dxa"/>
            <w:tcBorders>
              <w:bottom w:val="single" w:sz="4" w:space="0" w:color="BFBFBF" w:themeColor="background1" w:themeShade="BF"/>
            </w:tcBorders>
          </w:tcPr>
          <w:p w:rsidR="001D6194" w:rsidRPr="00A2637E" w:rsidRDefault="001D6194" w:rsidP="00E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1C6D1B" w:rsidRDefault="001C6D1B" w:rsidP="001C6D1B">
      <w:r>
        <w:rPr>
          <w:b/>
          <w:noProof/>
          <w:lang w:eastAsia="fr-FR"/>
        </w:rPr>
        <w:drawing>
          <wp:inline distT="0" distB="0" distL="0" distR="0" wp14:anchorId="7DD2EFEF" wp14:editId="204B9318">
            <wp:extent cx="271568" cy="271568"/>
            <wp:effectExtent l="0" t="0" r="8255" b="8255"/>
            <wp:docPr id="19" name="Image 19" descr="/Volumes/DATA2/Documents/MEN/M@gistere/documentation/charte/icones-bitmap/ordinateur-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DATA2/Documents/MEN/M@gistere/documentation/charte/icones-bitmap/ordinateur-ble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5" cy="2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à</w:t>
      </w:r>
      <w:proofErr w:type="gramEnd"/>
      <w:r>
        <w:t xml:space="preserve"> distance       </w:t>
      </w:r>
      <w:r>
        <w:rPr>
          <w:b/>
          <w:noProof/>
          <w:color w:val="943634" w:themeColor="accent2" w:themeShade="BF"/>
          <w:lang w:eastAsia="fr-FR"/>
        </w:rPr>
        <w:drawing>
          <wp:inline distT="0" distB="0" distL="0" distR="0" wp14:anchorId="0E56CF85" wp14:editId="3363E5F4">
            <wp:extent cx="322368" cy="161936"/>
            <wp:effectExtent l="0" t="0" r="8255" b="0"/>
            <wp:docPr id="20" name="Image 20" descr="/Volumes/DATA2/Documents/MEN/M@gistere/images/icones/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DATA2/Documents/MEN/M@gistere/images/icones/personn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8" cy="1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Regroupement en présentiel   </w:t>
      </w:r>
      <w:r>
        <w:rPr>
          <w:b/>
          <w:noProof/>
          <w:lang w:eastAsia="fr-FR"/>
        </w:rPr>
        <w:drawing>
          <wp:inline distT="0" distB="0" distL="0" distR="0" wp14:anchorId="1A7983CE" wp14:editId="42C23839">
            <wp:extent cx="218440" cy="218440"/>
            <wp:effectExtent l="0" t="0" r="10160" b="10160"/>
            <wp:docPr id="21" name="Image 21" descr="/Volumes/DATA2/Documents/MEN/M@gistere/images/icones/pack_icones_parcours/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DATA2/Documents/MEN/M@gistere/images/icones/pack_icones_parcours/c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Regroupement en classe virtuelle</w:t>
      </w:r>
    </w:p>
    <w:p w:rsidR="00C46E41" w:rsidRDefault="00C46E41" w:rsidP="001C6D1B">
      <w:r>
        <w:br w:type="page"/>
      </w:r>
    </w:p>
    <w:tbl>
      <w:tblPr>
        <w:tblStyle w:val="Grilledutableau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9971"/>
      </w:tblGrid>
      <w:tr w:rsidR="00CA3E75" w:rsidTr="00471798">
        <w:trPr>
          <w:trHeight w:val="569"/>
        </w:trPr>
        <w:tc>
          <w:tcPr>
            <w:tcW w:w="736" w:type="dxa"/>
            <w:vAlign w:val="center"/>
          </w:tcPr>
          <w:p w:rsidR="00CA3E75" w:rsidRDefault="00CA3E75" w:rsidP="00E7070C"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17E899DF" wp14:editId="5163C4A5">
                      <wp:extent cx="324485" cy="342265"/>
                      <wp:effectExtent l="0" t="0" r="5715" b="0"/>
                      <wp:docPr id="47" name="Rectangle à coins arrondi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7226" y="1504545"/>
                                <a:ext cx="324485" cy="342265"/>
                              </a:xfrm>
                              <a:prstGeom prst="roundRect">
                                <a:avLst>
                                  <a:gd name="adj" fmla="val 25517"/>
                                </a:avLst>
                              </a:prstGeom>
                              <a:solidFill>
                                <a:srgbClr val="0E4B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3E75" w:rsidRPr="00F8643B" w:rsidRDefault="00CA3E75" w:rsidP="00CA3E75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ectangle à coins arrondis 47" o:spid="_x0000_s1026" style="width:25.5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" fillcolor="#0e4b74" stroked="f" strokeweight="2pt">
                      <v:textbox inset="0,0,0,0">
                        <w:txbxContent>
                          <w:p w:rsidR="00CA3E75" w:rsidRPr="00F8643B" w:rsidRDefault="00CA3E75" w:rsidP="00CA3E75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971" w:type="dxa"/>
            <w:vAlign w:val="center"/>
          </w:tcPr>
          <w:p w:rsidR="00CA3E75" w:rsidRDefault="00CA3E75" w:rsidP="00E7070C">
            <w:pPr>
              <w:pStyle w:val="Titre1"/>
              <w:outlineLvl w:val="0"/>
            </w:pPr>
            <w:r>
              <w:t>Nom</w:t>
            </w:r>
            <w:bookmarkStart w:id="2" w:name="_GoBack"/>
            <w:bookmarkEnd w:id="2"/>
            <w:r>
              <w:t xml:space="preserve"> de l’étape</w:t>
            </w:r>
          </w:p>
        </w:tc>
      </w:tr>
    </w:tbl>
    <w:p w:rsidR="005262C0" w:rsidRDefault="00FC3B93" w:rsidP="00CA3E75">
      <w:pPr>
        <w:pStyle w:val="Titre4"/>
      </w:pPr>
      <w:r>
        <w:rPr>
          <w:noProof/>
          <w:lang w:eastAsia="fr-FR"/>
        </w:rPr>
        <w:drawing>
          <wp:anchor distT="0" distB="0" distL="114300" distR="144145" simplePos="0" relativeHeight="251684864" behindDoc="0" locked="0" layoutInCell="1" allowOverlap="1" wp14:anchorId="2E1F1714" wp14:editId="79C514DB">
            <wp:simplePos x="0" y="0"/>
            <wp:positionH relativeFrom="margin">
              <wp:posOffset>-367030</wp:posOffset>
            </wp:positionH>
            <wp:positionV relativeFrom="line">
              <wp:posOffset>168275</wp:posOffset>
            </wp:positionV>
            <wp:extent cx="294640" cy="294640"/>
            <wp:effectExtent l="0" t="0" r="0" b="0"/>
            <wp:wrapTight wrapText="bothSides">
              <wp:wrapPolygon edited="0">
                <wp:start x="13966" y="0"/>
                <wp:lineTo x="0" y="1397"/>
                <wp:lineTo x="0" y="16759"/>
                <wp:lineTo x="4190" y="19552"/>
                <wp:lineTo x="12569" y="19552"/>
                <wp:lineTo x="19552" y="11172"/>
                <wp:lineTo x="19552" y="0"/>
                <wp:lineTo x="13966" y="0"/>
              </wp:wrapPolygon>
            </wp:wrapTight>
            <wp:docPr id="53" name="Image 53" descr="/Volumes/DATA2/Documents/MEN/M@gistere/documentation/charte/icones-bitmap/cible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ible_ble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E75">
        <w:t>Objectifs de l’étape</w:t>
      </w:r>
    </w:p>
    <w:p w:rsidR="00FC3B93" w:rsidRDefault="0011749D" w:rsidP="00CA3E75">
      <w:r>
        <w:t>Compléter ici  avec les objectifs de l’étape 1</w:t>
      </w:r>
    </w:p>
    <w:p w:rsidR="00FC3B93" w:rsidRDefault="00FC3B93" w:rsidP="00FC3B93">
      <w:pPr>
        <w:pStyle w:val="Titre4"/>
      </w:pPr>
      <w:r>
        <w:rPr>
          <w:noProof/>
          <w:color w:val="E36C0A" w:themeColor="accent6" w:themeShade="BF"/>
          <w:sz w:val="32"/>
          <w:lang w:eastAsia="fr-FR"/>
        </w:rPr>
        <w:drawing>
          <wp:anchor distT="0" distB="0" distL="114300" distR="114300" simplePos="0" relativeHeight="251682816" behindDoc="1" locked="0" layoutInCell="1" allowOverlap="1" wp14:anchorId="7CAEEE2D" wp14:editId="5DF4379F">
            <wp:simplePos x="0" y="0"/>
            <wp:positionH relativeFrom="column">
              <wp:posOffset>-416560</wp:posOffset>
            </wp:positionH>
            <wp:positionV relativeFrom="line">
              <wp:posOffset>46990</wp:posOffset>
            </wp:positionV>
            <wp:extent cx="309245" cy="330835"/>
            <wp:effectExtent l="0" t="0" r="0" b="0"/>
            <wp:wrapTight wrapText="bothSides">
              <wp:wrapPolygon edited="0">
                <wp:start x="1331" y="0"/>
                <wp:lineTo x="1331" y="19900"/>
                <wp:lineTo x="19959" y="19900"/>
                <wp:lineTo x="19959" y="6219"/>
                <wp:lineTo x="17298" y="2488"/>
                <wp:lineTo x="7984" y="0"/>
                <wp:lineTo x="1331" y="0"/>
              </wp:wrapPolygon>
            </wp:wrapTight>
            <wp:docPr id="51" name="Image 51" descr="/Volumes/DATA2/Documents/MEN/M@gistere/documentation/charte/icones-bitmap/edition-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DATA2/Documents/MEN/M@gistere/documentation/charte/icones-bitmap/edition-oran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030" w:rsidRPr="000F1030">
        <w:t xml:space="preserve"> </w:t>
      </w:r>
      <w:r w:rsidR="000F1030">
        <w:t>MON SUIVI de l’étape</w:t>
      </w:r>
    </w:p>
    <w:p w:rsidR="008E01EC" w:rsidRPr="00FC3B93" w:rsidRDefault="008E01EC" w:rsidP="008E01EC">
      <w:r>
        <w:t>Vous pouvez prendre des notes sur cette étape (Ce que je retiens, ce qui m’a interpellé, ce que j’envisage d’approfondir, …)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8F683B" w:rsidTr="008E01EC">
        <w:tc>
          <w:tcPr>
            <w:tcW w:w="10065" w:type="dxa"/>
            <w:tcBorders>
              <w:top w:val="nil"/>
              <w:left w:val="nil"/>
              <w:bottom w:val="dashed" w:sz="8" w:space="0" w:color="E36C0A" w:themeColor="accent6" w:themeShade="BF"/>
              <w:right w:val="nil"/>
            </w:tcBorders>
          </w:tcPr>
          <w:p w:rsidR="008F683B" w:rsidRDefault="008F683B" w:rsidP="00CA3E75">
            <w:r w:rsidRPr="008F683B">
              <w:rPr>
                <w:color w:val="E36C0A" w:themeColor="accent6" w:themeShade="BF"/>
              </w:rPr>
              <w:t>Mes notes sur les activités réalisées</w:t>
            </w:r>
          </w:p>
        </w:tc>
      </w:tr>
      <w:tr w:rsidR="008F683B" w:rsidTr="008E01EC">
        <w:trPr>
          <w:trHeight w:val="3878"/>
        </w:trPr>
        <w:tc>
          <w:tcPr>
            <w:tcW w:w="10065" w:type="dxa"/>
            <w:tcBorders>
              <w:top w:val="dashed" w:sz="8" w:space="0" w:color="E36C0A" w:themeColor="accent6" w:themeShade="BF"/>
              <w:left w:val="dashed" w:sz="8" w:space="0" w:color="E36C0A" w:themeColor="accent6" w:themeShade="BF"/>
              <w:bottom w:val="dashed" w:sz="8" w:space="0" w:color="E36C0A" w:themeColor="accent6" w:themeShade="BF"/>
              <w:right w:val="dashed" w:sz="8" w:space="0" w:color="E36C0A" w:themeColor="accent6" w:themeShade="BF"/>
            </w:tcBorders>
          </w:tcPr>
          <w:p w:rsidR="008F683B" w:rsidRDefault="008F683B" w:rsidP="00CA3E75"/>
          <w:p w:rsidR="008F683B" w:rsidRDefault="008F683B" w:rsidP="00CA3E75"/>
          <w:p w:rsidR="008F683B" w:rsidRDefault="008F683B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0F1030" w:rsidRDefault="000F1030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  <w:p w:rsidR="008F683B" w:rsidRDefault="008F683B" w:rsidP="00CA3E75"/>
        </w:tc>
      </w:tr>
    </w:tbl>
    <w:p w:rsidR="008E01EC" w:rsidRDefault="008E01EC"/>
    <w:p w:rsidR="008E01EC" w:rsidRDefault="008E01EC">
      <w:r>
        <w:br w:type="page"/>
      </w:r>
    </w:p>
    <w:tbl>
      <w:tblPr>
        <w:tblStyle w:val="Grilledutableau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9971"/>
      </w:tblGrid>
      <w:tr w:rsidR="008F683B" w:rsidRPr="008E01EC" w:rsidTr="00471798">
        <w:trPr>
          <w:trHeight w:val="853"/>
        </w:trPr>
        <w:tc>
          <w:tcPr>
            <w:tcW w:w="736" w:type="dxa"/>
            <w:vAlign w:val="center"/>
          </w:tcPr>
          <w:p w:rsidR="008F683B" w:rsidRPr="008E01EC" w:rsidRDefault="008F683B" w:rsidP="00E7070C">
            <w:pPr>
              <w:rPr>
                <w:i/>
              </w:rPr>
            </w:pPr>
            <w:r w:rsidRPr="008E01EC">
              <w:rPr>
                <w:i/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15E602D3" wp14:editId="3407290D">
                      <wp:extent cx="324485" cy="342265"/>
                      <wp:effectExtent l="0" t="0" r="5715" b="0"/>
                      <wp:docPr id="54" name="Rectangle à coins arrondi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7226" y="1504545"/>
                                <a:ext cx="324485" cy="342265"/>
                              </a:xfrm>
                              <a:prstGeom prst="roundRect">
                                <a:avLst>
                                  <a:gd name="adj" fmla="val 25517"/>
                                </a:avLst>
                              </a:prstGeom>
                              <a:solidFill>
                                <a:srgbClr val="0E4B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683B" w:rsidRPr="00F8643B" w:rsidRDefault="008F683B" w:rsidP="008F683B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ectangle à coins arrondis 54" o:spid="_x0000_s1027" style="width:25.5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" fillcolor="#0e4b74" stroked="f" strokeweight="2pt">
                      <v:textbox inset="0,0,0,0">
                        <w:txbxContent>
                          <w:p w:rsidR="008F683B" w:rsidRPr="00F8643B" w:rsidRDefault="008F683B" w:rsidP="008F683B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971" w:type="dxa"/>
            <w:vAlign w:val="center"/>
          </w:tcPr>
          <w:p w:rsidR="008F683B" w:rsidRPr="008E01EC" w:rsidRDefault="008F683B" w:rsidP="00E7070C">
            <w:pPr>
              <w:pStyle w:val="Titre1"/>
              <w:outlineLvl w:val="0"/>
              <w:rPr>
                <w:i/>
              </w:rPr>
            </w:pPr>
            <w:r w:rsidRPr="008E01EC">
              <w:rPr>
                <w:i/>
              </w:rPr>
              <w:t>Nom de l’étape</w:t>
            </w:r>
          </w:p>
        </w:tc>
      </w:tr>
    </w:tbl>
    <w:p w:rsidR="008F683B" w:rsidRDefault="008F683B" w:rsidP="008F683B">
      <w:pPr>
        <w:pStyle w:val="Titre4"/>
      </w:pPr>
      <w:r>
        <w:rPr>
          <w:noProof/>
          <w:lang w:eastAsia="fr-FR"/>
        </w:rPr>
        <w:drawing>
          <wp:anchor distT="0" distB="0" distL="114300" distR="144145" simplePos="0" relativeHeight="251687936" behindDoc="0" locked="0" layoutInCell="1" allowOverlap="1" wp14:anchorId="5097DFCF" wp14:editId="6D71EEB3">
            <wp:simplePos x="0" y="0"/>
            <wp:positionH relativeFrom="margin">
              <wp:posOffset>-367030</wp:posOffset>
            </wp:positionH>
            <wp:positionV relativeFrom="line">
              <wp:posOffset>168275</wp:posOffset>
            </wp:positionV>
            <wp:extent cx="294640" cy="294640"/>
            <wp:effectExtent l="0" t="0" r="0" b="0"/>
            <wp:wrapTight wrapText="bothSides">
              <wp:wrapPolygon edited="0">
                <wp:start x="13966" y="0"/>
                <wp:lineTo x="0" y="1397"/>
                <wp:lineTo x="0" y="16759"/>
                <wp:lineTo x="4190" y="19552"/>
                <wp:lineTo x="12569" y="19552"/>
                <wp:lineTo x="19552" y="11172"/>
                <wp:lineTo x="19552" y="0"/>
                <wp:lineTo x="13966" y="0"/>
              </wp:wrapPolygon>
            </wp:wrapTight>
            <wp:docPr id="55" name="Image 55" descr="/Volumes/DATA2/Documents/MEN/M@gistere/documentation/charte/icones-bitmap/cible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ible_ble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Objectifs de l’étape</w:t>
      </w:r>
    </w:p>
    <w:p w:rsidR="008F683B" w:rsidRDefault="008F683B" w:rsidP="008F683B">
      <w:r>
        <w:t>Compléter ici  avec les objectifs de l’étape 2</w:t>
      </w:r>
    </w:p>
    <w:p w:rsidR="008F683B" w:rsidRDefault="008F683B" w:rsidP="008F683B">
      <w:pPr>
        <w:pStyle w:val="Titre4"/>
      </w:pPr>
      <w:r>
        <w:rPr>
          <w:noProof/>
          <w:color w:val="E36C0A" w:themeColor="accent6" w:themeShade="BF"/>
          <w:sz w:val="32"/>
          <w:lang w:eastAsia="fr-FR"/>
        </w:rPr>
        <w:drawing>
          <wp:anchor distT="0" distB="0" distL="114300" distR="114300" simplePos="0" relativeHeight="251686912" behindDoc="1" locked="0" layoutInCell="1" allowOverlap="1" wp14:anchorId="46DF3573" wp14:editId="7C125052">
            <wp:simplePos x="0" y="0"/>
            <wp:positionH relativeFrom="column">
              <wp:posOffset>-416560</wp:posOffset>
            </wp:positionH>
            <wp:positionV relativeFrom="line">
              <wp:posOffset>46990</wp:posOffset>
            </wp:positionV>
            <wp:extent cx="309245" cy="330835"/>
            <wp:effectExtent l="0" t="0" r="0" b="0"/>
            <wp:wrapTight wrapText="bothSides">
              <wp:wrapPolygon edited="0">
                <wp:start x="1331" y="0"/>
                <wp:lineTo x="1331" y="19900"/>
                <wp:lineTo x="19959" y="19900"/>
                <wp:lineTo x="19959" y="6219"/>
                <wp:lineTo x="17298" y="2488"/>
                <wp:lineTo x="7984" y="0"/>
                <wp:lineTo x="1331" y="0"/>
              </wp:wrapPolygon>
            </wp:wrapTight>
            <wp:docPr id="56" name="Image 56" descr="/Volumes/DATA2/Documents/MEN/M@gistere/documentation/charte/icones-bitmap/edition-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DATA2/Documents/MEN/M@gistere/documentation/charte/icones-bitmap/edition-oran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030">
        <w:t>MON SUIVI de l’étape</w:t>
      </w:r>
    </w:p>
    <w:p w:rsidR="008F683B" w:rsidRPr="00FC3B93" w:rsidRDefault="008F683B" w:rsidP="008F683B">
      <w:r>
        <w:t>Vous pouvez prendre des notes sur cette étape</w:t>
      </w:r>
      <w:r w:rsidR="008E01EC">
        <w:t xml:space="preserve"> (Ce que je retiens, ce qui m’a interpellé, ce que j’envisage d’approfondir, …)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8F683B" w:rsidTr="000F1030">
        <w:tc>
          <w:tcPr>
            <w:tcW w:w="10065" w:type="dxa"/>
            <w:tcBorders>
              <w:top w:val="nil"/>
              <w:left w:val="nil"/>
              <w:bottom w:val="dashed" w:sz="8" w:space="0" w:color="E36C0A" w:themeColor="accent6" w:themeShade="BF"/>
              <w:right w:val="nil"/>
            </w:tcBorders>
          </w:tcPr>
          <w:p w:rsidR="008F683B" w:rsidRDefault="008F683B" w:rsidP="008E01EC">
            <w:r w:rsidRPr="008F683B">
              <w:rPr>
                <w:color w:val="E36C0A" w:themeColor="accent6" w:themeShade="BF"/>
              </w:rPr>
              <w:t>Mes n</w:t>
            </w:r>
            <w:r w:rsidR="008E01EC">
              <w:rPr>
                <w:color w:val="E36C0A" w:themeColor="accent6" w:themeShade="BF"/>
              </w:rPr>
              <w:t>otes</w:t>
            </w:r>
          </w:p>
        </w:tc>
      </w:tr>
      <w:tr w:rsidR="008F683B" w:rsidTr="000F1030">
        <w:tc>
          <w:tcPr>
            <w:tcW w:w="10065" w:type="dxa"/>
            <w:tcBorders>
              <w:top w:val="dashed" w:sz="8" w:space="0" w:color="E36C0A" w:themeColor="accent6" w:themeShade="BF"/>
              <w:left w:val="dashed" w:sz="8" w:space="0" w:color="E36C0A" w:themeColor="accent6" w:themeShade="BF"/>
              <w:bottom w:val="dashed" w:sz="8" w:space="0" w:color="E36C0A" w:themeColor="accent6" w:themeShade="BF"/>
              <w:right w:val="dashed" w:sz="8" w:space="0" w:color="E36C0A" w:themeColor="accent6" w:themeShade="BF"/>
            </w:tcBorders>
          </w:tcPr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</w:tc>
      </w:tr>
    </w:tbl>
    <w:p w:rsidR="000F1030" w:rsidRDefault="000F1030"/>
    <w:p w:rsidR="000F1030" w:rsidRDefault="000F1030" w:rsidP="000F1030">
      <w:r>
        <w:br w:type="page"/>
      </w:r>
    </w:p>
    <w:tbl>
      <w:tblPr>
        <w:tblStyle w:val="Grilledutableau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9971"/>
      </w:tblGrid>
      <w:tr w:rsidR="008F683B" w:rsidTr="00471798">
        <w:trPr>
          <w:trHeight w:val="853"/>
        </w:trPr>
        <w:tc>
          <w:tcPr>
            <w:tcW w:w="736" w:type="dxa"/>
            <w:vAlign w:val="center"/>
          </w:tcPr>
          <w:p w:rsidR="008F683B" w:rsidRDefault="008F683B" w:rsidP="00E7070C"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inline distT="0" distB="0" distL="0" distR="0" wp14:anchorId="28CCC317" wp14:editId="52651781">
                      <wp:extent cx="324485" cy="342265"/>
                      <wp:effectExtent l="0" t="0" r="5715" b="0"/>
                      <wp:docPr id="57" name="Rectangle à coins arrondi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7226" y="1504545"/>
                                <a:ext cx="324485" cy="342265"/>
                              </a:xfrm>
                              <a:prstGeom prst="roundRect">
                                <a:avLst>
                                  <a:gd name="adj" fmla="val 25517"/>
                                </a:avLst>
                              </a:prstGeom>
                              <a:solidFill>
                                <a:srgbClr val="0E4B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683B" w:rsidRPr="00F8643B" w:rsidRDefault="008F683B" w:rsidP="008F683B">
                                  <w:pPr>
                                    <w:pStyle w:val="Sansinterligne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ectangle à coins arrondis 57" o:spid="_x0000_s1028" style="width:25.5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" fillcolor="#0e4b74" stroked="f" strokeweight="2pt">
                      <v:textbox inset="0,0,0,0">
                        <w:txbxContent>
                          <w:p w:rsidR="008F683B" w:rsidRPr="00F8643B" w:rsidRDefault="008F683B" w:rsidP="008F683B">
                            <w:pPr>
                              <w:pStyle w:val="Sansinterligne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9971" w:type="dxa"/>
            <w:vAlign w:val="center"/>
          </w:tcPr>
          <w:p w:rsidR="008F683B" w:rsidRDefault="008F683B" w:rsidP="00E7070C">
            <w:pPr>
              <w:pStyle w:val="Titre1"/>
              <w:outlineLvl w:val="0"/>
            </w:pPr>
            <w:r>
              <w:t>Nom de l’étape</w:t>
            </w:r>
          </w:p>
        </w:tc>
      </w:tr>
    </w:tbl>
    <w:p w:rsidR="008F683B" w:rsidRDefault="008F683B" w:rsidP="008F683B">
      <w:pPr>
        <w:pStyle w:val="Titre4"/>
      </w:pPr>
      <w:r>
        <w:rPr>
          <w:noProof/>
          <w:lang w:eastAsia="fr-FR"/>
        </w:rPr>
        <w:drawing>
          <wp:anchor distT="0" distB="0" distL="114300" distR="144145" simplePos="0" relativeHeight="251691008" behindDoc="0" locked="0" layoutInCell="1" allowOverlap="1" wp14:anchorId="5097DFCF" wp14:editId="6D71EEB3">
            <wp:simplePos x="0" y="0"/>
            <wp:positionH relativeFrom="margin">
              <wp:posOffset>-367030</wp:posOffset>
            </wp:positionH>
            <wp:positionV relativeFrom="line">
              <wp:posOffset>168275</wp:posOffset>
            </wp:positionV>
            <wp:extent cx="294640" cy="294640"/>
            <wp:effectExtent l="0" t="0" r="0" b="0"/>
            <wp:wrapTight wrapText="bothSides">
              <wp:wrapPolygon edited="0">
                <wp:start x="13966" y="0"/>
                <wp:lineTo x="0" y="1397"/>
                <wp:lineTo x="0" y="16759"/>
                <wp:lineTo x="4190" y="19552"/>
                <wp:lineTo x="12569" y="19552"/>
                <wp:lineTo x="19552" y="11172"/>
                <wp:lineTo x="19552" y="0"/>
                <wp:lineTo x="13966" y="0"/>
              </wp:wrapPolygon>
            </wp:wrapTight>
            <wp:docPr id="58" name="Image 58" descr="/Volumes/DATA2/Documents/MEN/M@gistere/documentation/charte/icones-bitmap/cible_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DATA2/Documents/MEN/M@gistere/documentation/charte/icones-bitmap/cible_ble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Objectifs de l’étape</w:t>
      </w:r>
    </w:p>
    <w:p w:rsidR="008F683B" w:rsidRDefault="008F683B" w:rsidP="008F683B">
      <w:r>
        <w:t>Compléter ici  avec les objectifs de l’étape 3</w:t>
      </w:r>
    </w:p>
    <w:p w:rsidR="008F683B" w:rsidRDefault="008F683B" w:rsidP="008F683B">
      <w:pPr>
        <w:pStyle w:val="Titre4"/>
      </w:pPr>
      <w:r>
        <w:rPr>
          <w:noProof/>
          <w:color w:val="E36C0A" w:themeColor="accent6" w:themeShade="BF"/>
          <w:sz w:val="32"/>
          <w:lang w:eastAsia="fr-FR"/>
        </w:rPr>
        <w:drawing>
          <wp:anchor distT="0" distB="0" distL="114300" distR="114300" simplePos="0" relativeHeight="251689984" behindDoc="1" locked="0" layoutInCell="1" allowOverlap="1" wp14:anchorId="46DF3573" wp14:editId="7C125052">
            <wp:simplePos x="0" y="0"/>
            <wp:positionH relativeFrom="column">
              <wp:posOffset>-416560</wp:posOffset>
            </wp:positionH>
            <wp:positionV relativeFrom="line">
              <wp:posOffset>46990</wp:posOffset>
            </wp:positionV>
            <wp:extent cx="309245" cy="330835"/>
            <wp:effectExtent l="0" t="0" r="0" b="0"/>
            <wp:wrapTight wrapText="bothSides">
              <wp:wrapPolygon edited="0">
                <wp:start x="1331" y="0"/>
                <wp:lineTo x="1331" y="19900"/>
                <wp:lineTo x="19959" y="19900"/>
                <wp:lineTo x="19959" y="6219"/>
                <wp:lineTo x="17298" y="2488"/>
                <wp:lineTo x="7984" y="0"/>
                <wp:lineTo x="1331" y="0"/>
              </wp:wrapPolygon>
            </wp:wrapTight>
            <wp:docPr id="59" name="Image 59" descr="/Volumes/DATA2/Documents/MEN/M@gistere/documentation/charte/icones-bitmap/edition-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DATA2/Documents/MEN/M@gistere/documentation/charte/icones-bitmap/edition-oran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030">
        <w:t>MON SUIVI de l’étape</w:t>
      </w:r>
    </w:p>
    <w:p w:rsidR="008F683B" w:rsidRPr="00FC3B93" w:rsidRDefault="008F683B" w:rsidP="008F683B">
      <w:r>
        <w:t>Vous pouvez prendre des notes sur cette étape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8F683B" w:rsidTr="00E7070C">
        <w:tc>
          <w:tcPr>
            <w:tcW w:w="10065" w:type="dxa"/>
            <w:tcBorders>
              <w:top w:val="nil"/>
              <w:left w:val="nil"/>
              <w:bottom w:val="dashed" w:sz="8" w:space="0" w:color="E36C0A" w:themeColor="accent6" w:themeShade="BF"/>
              <w:right w:val="nil"/>
            </w:tcBorders>
          </w:tcPr>
          <w:p w:rsidR="008F683B" w:rsidRDefault="008F683B" w:rsidP="00E7070C">
            <w:r w:rsidRPr="008F683B">
              <w:rPr>
                <w:color w:val="E36C0A" w:themeColor="accent6" w:themeShade="BF"/>
              </w:rPr>
              <w:t>Mes notes sur les activités réalisées</w:t>
            </w:r>
          </w:p>
        </w:tc>
      </w:tr>
      <w:tr w:rsidR="008F683B" w:rsidTr="00E7070C">
        <w:tc>
          <w:tcPr>
            <w:tcW w:w="10065" w:type="dxa"/>
            <w:tcBorders>
              <w:top w:val="dashed" w:sz="8" w:space="0" w:color="E36C0A" w:themeColor="accent6" w:themeShade="BF"/>
              <w:left w:val="dashed" w:sz="8" w:space="0" w:color="E36C0A" w:themeColor="accent6" w:themeShade="BF"/>
              <w:bottom w:val="dashed" w:sz="8" w:space="0" w:color="E36C0A" w:themeColor="accent6" w:themeShade="BF"/>
              <w:right w:val="dashed" w:sz="8" w:space="0" w:color="E36C0A" w:themeColor="accent6" w:themeShade="BF"/>
            </w:tcBorders>
          </w:tcPr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0F1030" w:rsidRDefault="000F1030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  <w:p w:rsidR="008F683B" w:rsidRDefault="008F683B" w:rsidP="00E7070C"/>
        </w:tc>
      </w:tr>
    </w:tbl>
    <w:p w:rsidR="008F683B" w:rsidRPr="00CA3E75" w:rsidRDefault="008F683B" w:rsidP="008F683B"/>
    <w:p w:rsidR="008F683B" w:rsidRPr="00CA3E75" w:rsidRDefault="008F683B" w:rsidP="008F683B"/>
    <w:p w:rsidR="000663CF" w:rsidRPr="00CA3E75" w:rsidRDefault="000663CF" w:rsidP="00CA3E75"/>
    <w:bookmarkEnd w:id="0"/>
    <w:bookmarkEnd w:id="1"/>
    <w:p w:rsidR="00400A78" w:rsidRPr="00CA6A85" w:rsidRDefault="00400A78" w:rsidP="00980CEC"/>
    <w:sectPr w:rsidR="00400A78" w:rsidRPr="00CA6A85" w:rsidSect="00625D4D">
      <w:footerReference w:type="default" r:id="rId20"/>
      <w:pgSz w:w="11906" w:h="16838"/>
      <w:pgMar w:top="963" w:right="424" w:bottom="851" w:left="991" w:header="35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9E" w:rsidRDefault="00433B9E" w:rsidP="00F974C8">
      <w:pPr>
        <w:spacing w:before="0" w:after="0" w:line="240" w:lineRule="auto"/>
      </w:pPr>
      <w:r>
        <w:separator/>
      </w:r>
    </w:p>
  </w:endnote>
  <w:endnote w:type="continuationSeparator" w:id="0">
    <w:p w:rsidR="00433B9E" w:rsidRDefault="00433B9E" w:rsidP="00F974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8FD" w:rsidRDefault="002F48FD" w:rsidP="002F48FD">
    <w:pPr>
      <w:pStyle w:val="En-tte"/>
      <w:ind w:left="-851"/>
      <w:jc w:val="right"/>
    </w:pPr>
    <w:r w:rsidRPr="002F48FD">
      <w:rPr>
        <w:b/>
      </w:rPr>
      <w:fldChar w:fldCharType="begin"/>
    </w:r>
    <w:r w:rsidRPr="002F48FD">
      <w:rPr>
        <w:b/>
      </w:rPr>
      <w:instrText xml:space="preserve"> TITLE  \* MERGEFORMAT </w:instrText>
    </w:r>
    <w:r w:rsidRPr="002F48FD">
      <w:rPr>
        <w:b/>
      </w:rPr>
      <w:fldChar w:fldCharType="separate"/>
    </w:r>
    <w:r w:rsidR="001368C4">
      <w:rPr>
        <w:b/>
      </w:rPr>
      <w:t>Nom du parcours</w:t>
    </w:r>
    <w:r w:rsidRPr="002F48FD">
      <w:rPr>
        <w:b/>
      </w:rPr>
      <w:fldChar w:fldCharType="end"/>
    </w:r>
    <w:r>
      <w:t xml:space="preserve"> – </w:t>
    </w:r>
    <w:r w:rsidR="008E01EC">
      <w:t>Carnet de bord</w:t>
    </w:r>
    <w:r>
      <w:t xml:space="preserve"> - </w:t>
    </w:r>
    <w:r>
      <w:fldChar w:fldCharType="begin"/>
    </w:r>
    <w:r>
      <w:instrText xml:space="preserve"> PAGE  \* MERGEFORMAT </w:instrText>
    </w:r>
    <w:r>
      <w:fldChar w:fldCharType="separate"/>
    </w:r>
    <w:r w:rsidR="00471798">
      <w:rPr>
        <w:noProof/>
      </w:rPr>
      <w:t>2</w:t>
    </w:r>
    <w:r>
      <w:fldChar w:fldCharType="end"/>
    </w:r>
    <w:r>
      <w:t xml:space="preserve"> / </w:t>
    </w:r>
    <w:fldSimple w:instr=" SECTIONPAGES  \* MERGEFORMAT ">
      <w:r w:rsidR="00471798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9E" w:rsidRDefault="00433B9E" w:rsidP="00F974C8">
      <w:pPr>
        <w:spacing w:before="0" w:after="0" w:line="240" w:lineRule="auto"/>
      </w:pPr>
      <w:r>
        <w:separator/>
      </w:r>
    </w:p>
  </w:footnote>
  <w:footnote w:type="continuationSeparator" w:id="0">
    <w:p w:rsidR="00433B9E" w:rsidRDefault="00433B9E" w:rsidP="00F974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5CE7"/>
    <w:multiLevelType w:val="hybridMultilevel"/>
    <w:tmpl w:val="8F646428"/>
    <w:lvl w:ilvl="0" w:tplc="DD4661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6BC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631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0E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6D7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A7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6D3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2BC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D83E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D4220D"/>
    <w:multiLevelType w:val="hybridMultilevel"/>
    <w:tmpl w:val="BD3E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21D27"/>
    <w:multiLevelType w:val="hybridMultilevel"/>
    <w:tmpl w:val="36AE2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425CD"/>
    <w:multiLevelType w:val="hybridMultilevel"/>
    <w:tmpl w:val="A08CC222"/>
    <w:lvl w:ilvl="0" w:tplc="0D586F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891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4D6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8FD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E1B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746B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29D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B423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670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161514"/>
    <w:multiLevelType w:val="hybridMultilevel"/>
    <w:tmpl w:val="A9081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00CD"/>
    <w:multiLevelType w:val="hybridMultilevel"/>
    <w:tmpl w:val="B80C2B5A"/>
    <w:lvl w:ilvl="0" w:tplc="8D6E23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419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CE59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9C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A75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843F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C8D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2D8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21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495BBA"/>
    <w:multiLevelType w:val="hybridMultilevel"/>
    <w:tmpl w:val="5184C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70190"/>
    <w:multiLevelType w:val="hybridMultilevel"/>
    <w:tmpl w:val="33BC1A38"/>
    <w:lvl w:ilvl="0" w:tplc="4F7A63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28D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A19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47E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284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EF3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1C10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42B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9EB2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C4"/>
    <w:rsid w:val="00044DA3"/>
    <w:rsid w:val="00047AD1"/>
    <w:rsid w:val="000663CF"/>
    <w:rsid w:val="000916A0"/>
    <w:rsid w:val="000A0BDA"/>
    <w:rsid w:val="000A424F"/>
    <w:rsid w:val="000D4C2D"/>
    <w:rsid w:val="000D5E6D"/>
    <w:rsid w:val="000F1030"/>
    <w:rsid w:val="000F7E66"/>
    <w:rsid w:val="00101530"/>
    <w:rsid w:val="0011749D"/>
    <w:rsid w:val="00135586"/>
    <w:rsid w:val="001368C4"/>
    <w:rsid w:val="001647FD"/>
    <w:rsid w:val="001660E6"/>
    <w:rsid w:val="001A668A"/>
    <w:rsid w:val="001B12B0"/>
    <w:rsid w:val="001B1430"/>
    <w:rsid w:val="001B5197"/>
    <w:rsid w:val="001C6D1B"/>
    <w:rsid w:val="001D1128"/>
    <w:rsid w:val="001D6194"/>
    <w:rsid w:val="001D7F01"/>
    <w:rsid w:val="001F373B"/>
    <w:rsid w:val="002009E0"/>
    <w:rsid w:val="00206468"/>
    <w:rsid w:val="002257E6"/>
    <w:rsid w:val="002323CF"/>
    <w:rsid w:val="002372E6"/>
    <w:rsid w:val="00242D1C"/>
    <w:rsid w:val="00275610"/>
    <w:rsid w:val="00277235"/>
    <w:rsid w:val="002949A3"/>
    <w:rsid w:val="002A20C4"/>
    <w:rsid w:val="002A311E"/>
    <w:rsid w:val="002B7568"/>
    <w:rsid w:val="002C1029"/>
    <w:rsid w:val="002F1622"/>
    <w:rsid w:val="002F48FD"/>
    <w:rsid w:val="00300755"/>
    <w:rsid w:val="00313B4C"/>
    <w:rsid w:val="003378B3"/>
    <w:rsid w:val="00342703"/>
    <w:rsid w:val="0034442F"/>
    <w:rsid w:val="00346BF7"/>
    <w:rsid w:val="0035216F"/>
    <w:rsid w:val="00363E5B"/>
    <w:rsid w:val="003963B5"/>
    <w:rsid w:val="003A4D35"/>
    <w:rsid w:val="003B7AD3"/>
    <w:rsid w:val="003E21BC"/>
    <w:rsid w:val="003F69D9"/>
    <w:rsid w:val="00400A78"/>
    <w:rsid w:val="004011CD"/>
    <w:rsid w:val="00405FC2"/>
    <w:rsid w:val="004146ED"/>
    <w:rsid w:val="00433B9E"/>
    <w:rsid w:val="00455DFB"/>
    <w:rsid w:val="00471798"/>
    <w:rsid w:val="004A240E"/>
    <w:rsid w:val="004D429B"/>
    <w:rsid w:val="004E5A22"/>
    <w:rsid w:val="004E7CC5"/>
    <w:rsid w:val="004F19C8"/>
    <w:rsid w:val="004F2844"/>
    <w:rsid w:val="005230C6"/>
    <w:rsid w:val="005262C0"/>
    <w:rsid w:val="005263E5"/>
    <w:rsid w:val="00527FDE"/>
    <w:rsid w:val="00544570"/>
    <w:rsid w:val="00576F1C"/>
    <w:rsid w:val="005808DF"/>
    <w:rsid w:val="005D655D"/>
    <w:rsid w:val="005F6318"/>
    <w:rsid w:val="00625AFC"/>
    <w:rsid w:val="00625D4D"/>
    <w:rsid w:val="00662A97"/>
    <w:rsid w:val="006723C5"/>
    <w:rsid w:val="00690562"/>
    <w:rsid w:val="00691B1D"/>
    <w:rsid w:val="006C10CC"/>
    <w:rsid w:val="006C3BE7"/>
    <w:rsid w:val="006C490C"/>
    <w:rsid w:val="006D04AD"/>
    <w:rsid w:val="00707F74"/>
    <w:rsid w:val="007203C1"/>
    <w:rsid w:val="00733375"/>
    <w:rsid w:val="007969BC"/>
    <w:rsid w:val="007A3940"/>
    <w:rsid w:val="00805235"/>
    <w:rsid w:val="00850F1F"/>
    <w:rsid w:val="00862F0C"/>
    <w:rsid w:val="008871B0"/>
    <w:rsid w:val="00894A75"/>
    <w:rsid w:val="008C3A87"/>
    <w:rsid w:val="008D60E7"/>
    <w:rsid w:val="008E01EC"/>
    <w:rsid w:val="008F1985"/>
    <w:rsid w:val="008F683B"/>
    <w:rsid w:val="00907898"/>
    <w:rsid w:val="009163CC"/>
    <w:rsid w:val="00922BE0"/>
    <w:rsid w:val="009564D8"/>
    <w:rsid w:val="009603C6"/>
    <w:rsid w:val="00970797"/>
    <w:rsid w:val="00980CEC"/>
    <w:rsid w:val="009A3A87"/>
    <w:rsid w:val="009B308B"/>
    <w:rsid w:val="009B5CFB"/>
    <w:rsid w:val="00A02AF4"/>
    <w:rsid w:val="00A06A7D"/>
    <w:rsid w:val="00A1109A"/>
    <w:rsid w:val="00A2637E"/>
    <w:rsid w:val="00A44BD6"/>
    <w:rsid w:val="00A506A0"/>
    <w:rsid w:val="00A62ABA"/>
    <w:rsid w:val="00A83B67"/>
    <w:rsid w:val="00AB2509"/>
    <w:rsid w:val="00AB5CC4"/>
    <w:rsid w:val="00AB614B"/>
    <w:rsid w:val="00AD0A7E"/>
    <w:rsid w:val="00AE095F"/>
    <w:rsid w:val="00B0309D"/>
    <w:rsid w:val="00B236B6"/>
    <w:rsid w:val="00B315DD"/>
    <w:rsid w:val="00B3381B"/>
    <w:rsid w:val="00B348EA"/>
    <w:rsid w:val="00B3501F"/>
    <w:rsid w:val="00B76DF0"/>
    <w:rsid w:val="00B97C36"/>
    <w:rsid w:val="00BA5C54"/>
    <w:rsid w:val="00BB5AD1"/>
    <w:rsid w:val="00BC0354"/>
    <w:rsid w:val="00C113B9"/>
    <w:rsid w:val="00C35195"/>
    <w:rsid w:val="00C46E41"/>
    <w:rsid w:val="00C47286"/>
    <w:rsid w:val="00C51AA4"/>
    <w:rsid w:val="00C55375"/>
    <w:rsid w:val="00C56A69"/>
    <w:rsid w:val="00C70951"/>
    <w:rsid w:val="00C76353"/>
    <w:rsid w:val="00C86456"/>
    <w:rsid w:val="00CA3E75"/>
    <w:rsid w:val="00CA6A85"/>
    <w:rsid w:val="00CB26FD"/>
    <w:rsid w:val="00D03E23"/>
    <w:rsid w:val="00D22698"/>
    <w:rsid w:val="00D356E5"/>
    <w:rsid w:val="00D418F2"/>
    <w:rsid w:val="00D45D98"/>
    <w:rsid w:val="00D62E0E"/>
    <w:rsid w:val="00DF2CE6"/>
    <w:rsid w:val="00E04947"/>
    <w:rsid w:val="00E571EA"/>
    <w:rsid w:val="00EE3CE2"/>
    <w:rsid w:val="00F324B1"/>
    <w:rsid w:val="00F454C9"/>
    <w:rsid w:val="00F8643B"/>
    <w:rsid w:val="00F974C8"/>
    <w:rsid w:val="00FA1874"/>
    <w:rsid w:val="00FA5FD6"/>
    <w:rsid w:val="00FC3B93"/>
    <w:rsid w:val="00FE1A57"/>
    <w:rsid w:val="00FE56D2"/>
    <w:rsid w:val="00FF3E8F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0E"/>
    <w:rPr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50F1F"/>
    <w:pPr>
      <w:pBdr>
        <w:top w:val="single" w:sz="24" w:space="0" w:color="0E4B74"/>
        <w:left w:val="single" w:sz="24" w:space="0" w:color="0E4B74"/>
        <w:bottom w:val="single" w:sz="24" w:space="0" w:color="0E4B74"/>
        <w:right w:val="single" w:sz="24" w:space="0" w:color="0E4B74"/>
      </w:pBdr>
      <w:shd w:val="clear" w:color="auto" w:fill="0E4B74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FD6"/>
    <w:pPr>
      <w:pBdr>
        <w:top w:val="single" w:sz="24" w:space="1" w:color="E36C0A" w:themeColor="accent6" w:themeShade="BF"/>
        <w:left w:val="single" w:sz="24" w:space="4" w:color="E36C0A" w:themeColor="accent6" w:themeShade="BF"/>
        <w:bottom w:val="single" w:sz="24" w:space="1" w:color="E36C0A" w:themeColor="accent6" w:themeShade="BF"/>
        <w:right w:val="single" w:sz="24" w:space="4" w:color="E36C0A" w:themeColor="accent6" w:themeShade="BF"/>
      </w:pBdr>
      <w:shd w:val="clear" w:color="auto" w:fill="E36C0A" w:themeFill="accent6" w:themeFillShade="BF"/>
      <w:spacing w:after="0"/>
      <w:ind w:left="113" w:firstLine="113"/>
      <w:outlineLvl w:val="1"/>
    </w:pPr>
    <w:rPr>
      <w:caps/>
      <w:color w:val="FFFFFF" w:themeColor="background1"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3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46ED"/>
    <w:pPr>
      <w:pBdr>
        <w:top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30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0797"/>
    <w:pPr>
      <w:spacing w:before="48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079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09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0309D"/>
    <w:rPr>
      <w:caps/>
      <w:color w:val="595959" w:themeColor="text1" w:themeTint="A6"/>
      <w:spacing w:val="1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5216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0F1F"/>
    <w:rPr>
      <w:b/>
      <w:bCs/>
      <w:caps/>
      <w:color w:val="FFFFFF" w:themeColor="background1"/>
      <w:spacing w:val="15"/>
      <w:shd w:val="clear" w:color="auto" w:fill="0E4B74"/>
    </w:rPr>
  </w:style>
  <w:style w:type="character" w:customStyle="1" w:styleId="Titre2Car">
    <w:name w:val="Titre 2 Car"/>
    <w:basedOn w:val="Policepardfaut"/>
    <w:link w:val="Titre2"/>
    <w:uiPriority w:val="9"/>
    <w:rsid w:val="00FA5FD6"/>
    <w:rPr>
      <w:caps/>
      <w:color w:val="FFFFFF" w:themeColor="background1"/>
      <w:spacing w:val="15"/>
      <w:shd w:val="clear" w:color="auto" w:fill="E36C0A" w:themeFill="accent6" w:themeFillShade="BF"/>
    </w:rPr>
  </w:style>
  <w:style w:type="character" w:customStyle="1" w:styleId="Titre3Car">
    <w:name w:val="Titre 3 Car"/>
    <w:basedOn w:val="Policepardfaut"/>
    <w:link w:val="Titre3"/>
    <w:uiPriority w:val="9"/>
    <w:rsid w:val="00B0309D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146ED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B0309D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0309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0309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0309D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B0309D"/>
    <w:rPr>
      <w:b/>
      <w:bCs/>
    </w:rPr>
  </w:style>
  <w:style w:type="character" w:styleId="Accentuation">
    <w:name w:val="Emphasis"/>
    <w:uiPriority w:val="20"/>
    <w:qFormat/>
    <w:rsid w:val="00B0309D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0309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0309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30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0309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0309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09D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0309D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0309D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0309D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D04AD"/>
    <w:rPr>
      <w:rFonts w:asciiTheme="majorHAnsi" w:hAnsiTheme="majorHAnsi"/>
      <w:b w:val="0"/>
      <w:bCs/>
      <w:i/>
      <w:iCs/>
      <w:caps w:val="0"/>
      <w:smallCaps w:val="0"/>
      <w:strike w:val="0"/>
      <w:dstrike w:val="0"/>
      <w:vanish w:val="0"/>
      <w:color w:val="365F91" w:themeColor="accent1" w:themeShade="BF"/>
      <w:sz w:val="24"/>
      <w:bdr w:val="none" w:sz="0" w:space="0" w:color="auto"/>
      <w:vertAlign w:val="baseline"/>
    </w:rPr>
  </w:style>
  <w:style w:type="character" w:styleId="Titredulivre">
    <w:name w:val="Book Title"/>
    <w:uiPriority w:val="33"/>
    <w:qFormat/>
    <w:rsid w:val="00B0309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309D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625A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C49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9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40E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4C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4C8"/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2F48FD"/>
  </w:style>
  <w:style w:type="table" w:customStyle="1" w:styleId="TableauGrille5Fonc-Accentuation61">
    <w:name w:val="Tableau Grille 5 Foncé - Accentuation 61"/>
    <w:basedOn w:val="TableauNormal"/>
    <w:uiPriority w:val="50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313B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313B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simple11">
    <w:name w:val="Tableau simple 11"/>
    <w:basedOn w:val="TableauNormal"/>
    <w:uiPriority w:val="41"/>
    <w:rsid w:val="00576F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2B75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0E"/>
    <w:rPr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50F1F"/>
    <w:pPr>
      <w:pBdr>
        <w:top w:val="single" w:sz="24" w:space="0" w:color="0E4B74"/>
        <w:left w:val="single" w:sz="24" w:space="0" w:color="0E4B74"/>
        <w:bottom w:val="single" w:sz="24" w:space="0" w:color="0E4B74"/>
        <w:right w:val="single" w:sz="24" w:space="0" w:color="0E4B74"/>
      </w:pBdr>
      <w:shd w:val="clear" w:color="auto" w:fill="0E4B74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FD6"/>
    <w:pPr>
      <w:pBdr>
        <w:top w:val="single" w:sz="24" w:space="1" w:color="E36C0A" w:themeColor="accent6" w:themeShade="BF"/>
        <w:left w:val="single" w:sz="24" w:space="4" w:color="E36C0A" w:themeColor="accent6" w:themeShade="BF"/>
        <w:bottom w:val="single" w:sz="24" w:space="1" w:color="E36C0A" w:themeColor="accent6" w:themeShade="BF"/>
        <w:right w:val="single" w:sz="24" w:space="4" w:color="E36C0A" w:themeColor="accent6" w:themeShade="BF"/>
      </w:pBdr>
      <w:shd w:val="clear" w:color="auto" w:fill="E36C0A" w:themeFill="accent6" w:themeFillShade="BF"/>
      <w:spacing w:after="0"/>
      <w:ind w:left="113" w:firstLine="113"/>
      <w:outlineLvl w:val="1"/>
    </w:pPr>
    <w:rPr>
      <w:caps/>
      <w:color w:val="FFFFFF" w:themeColor="background1"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3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46ED"/>
    <w:pPr>
      <w:pBdr>
        <w:top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30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0797"/>
    <w:pPr>
      <w:spacing w:before="48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079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09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0309D"/>
    <w:rPr>
      <w:caps/>
      <w:color w:val="595959" w:themeColor="text1" w:themeTint="A6"/>
      <w:spacing w:val="1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5216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0F1F"/>
    <w:rPr>
      <w:b/>
      <w:bCs/>
      <w:caps/>
      <w:color w:val="FFFFFF" w:themeColor="background1"/>
      <w:spacing w:val="15"/>
      <w:shd w:val="clear" w:color="auto" w:fill="0E4B74"/>
    </w:rPr>
  </w:style>
  <w:style w:type="character" w:customStyle="1" w:styleId="Titre2Car">
    <w:name w:val="Titre 2 Car"/>
    <w:basedOn w:val="Policepardfaut"/>
    <w:link w:val="Titre2"/>
    <w:uiPriority w:val="9"/>
    <w:rsid w:val="00FA5FD6"/>
    <w:rPr>
      <w:caps/>
      <w:color w:val="FFFFFF" w:themeColor="background1"/>
      <w:spacing w:val="15"/>
      <w:shd w:val="clear" w:color="auto" w:fill="E36C0A" w:themeFill="accent6" w:themeFillShade="BF"/>
    </w:rPr>
  </w:style>
  <w:style w:type="character" w:customStyle="1" w:styleId="Titre3Car">
    <w:name w:val="Titre 3 Car"/>
    <w:basedOn w:val="Policepardfaut"/>
    <w:link w:val="Titre3"/>
    <w:uiPriority w:val="9"/>
    <w:rsid w:val="00B0309D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4146ED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B0309D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0309D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0309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0309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0309D"/>
    <w:rPr>
      <w:b/>
      <w:bCs/>
      <w:color w:val="365F91" w:themeColor="accent1" w:themeShade="BF"/>
      <w:sz w:val="16"/>
      <w:szCs w:val="16"/>
    </w:rPr>
  </w:style>
  <w:style w:type="character" w:styleId="lev">
    <w:name w:val="Strong"/>
    <w:uiPriority w:val="22"/>
    <w:qFormat/>
    <w:rsid w:val="00B0309D"/>
    <w:rPr>
      <w:b/>
      <w:bCs/>
    </w:rPr>
  </w:style>
  <w:style w:type="character" w:styleId="Accentuation">
    <w:name w:val="Emphasis"/>
    <w:uiPriority w:val="20"/>
    <w:qFormat/>
    <w:rsid w:val="00B0309D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0309D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0309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30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0309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0309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09D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0309D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0309D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0309D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D04AD"/>
    <w:rPr>
      <w:rFonts w:asciiTheme="majorHAnsi" w:hAnsiTheme="majorHAnsi"/>
      <w:b w:val="0"/>
      <w:bCs/>
      <w:i/>
      <w:iCs/>
      <w:caps w:val="0"/>
      <w:smallCaps w:val="0"/>
      <w:strike w:val="0"/>
      <w:dstrike w:val="0"/>
      <w:vanish w:val="0"/>
      <w:color w:val="365F91" w:themeColor="accent1" w:themeShade="BF"/>
      <w:sz w:val="24"/>
      <w:bdr w:val="none" w:sz="0" w:space="0" w:color="auto"/>
      <w:vertAlign w:val="baseline"/>
    </w:rPr>
  </w:style>
  <w:style w:type="character" w:styleId="Titredulivre">
    <w:name w:val="Book Title"/>
    <w:uiPriority w:val="33"/>
    <w:qFormat/>
    <w:rsid w:val="00B0309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0309D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625A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C490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9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240E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4C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974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4C8"/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2F48FD"/>
  </w:style>
  <w:style w:type="table" w:customStyle="1" w:styleId="TableauGrille5Fonc-Accentuation61">
    <w:name w:val="Tableau Grille 5 Foncé - Accentuation 61"/>
    <w:basedOn w:val="TableauNormal"/>
    <w:uiPriority w:val="50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313B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313B4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313B4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simple11">
    <w:name w:val="Tableau simple 11"/>
    <w:basedOn w:val="TableauNormal"/>
    <w:uiPriority w:val="41"/>
    <w:rsid w:val="00576F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2B75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alet1\Documents\M@gistere\documentation\Mod&#232;les\modele-livret-formate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7B3E7C01E734697157C0AC061CF87" ma:contentTypeVersion="3" ma:contentTypeDescription="Crée un document." ma:contentTypeScope="" ma:versionID="450c4825c9165461e44b2f2832f1604b">
  <xsd:schema xmlns:xsd="http://www.w3.org/2001/XMLSchema" xmlns:xs="http://www.w3.org/2001/XMLSchema" xmlns:p="http://schemas.microsoft.com/office/2006/metadata/properties" xmlns:ns2="44fd42b5-e57f-48a4-8be6-53670a8eaab6" xmlns:ns3="a6bee2de-b778-41a7-8d58-8b4ccdfbe4e3" targetNamespace="http://schemas.microsoft.com/office/2006/metadata/properties" ma:root="true" ma:fieldsID="f42df14ac3d3eeeac628d3c71cd8caba" ns2:_="" ns3:_="">
    <xsd:import namespace="44fd42b5-e57f-48a4-8be6-53670a8eaab6"/>
    <xsd:import namespace="a6bee2de-b778-41a7-8d58-8b4ccdfbe4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tuo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d42b5-e57f-48a4-8be6-53670a8eaa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ee2de-b778-41a7-8d58-8b4ccdfbe4e3" elementFormDefault="qualified">
    <xsd:import namespace="http://schemas.microsoft.com/office/2006/documentManagement/types"/>
    <xsd:import namespace="http://schemas.microsoft.com/office/infopath/2007/PartnerControls"/>
    <xsd:element name="tuok" ma:index="10" nillable="true" ma:displayName="Personne ou groupe" ma:list="UserInfo" ma:internalName="tuo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ok xmlns="a6bee2de-b778-41a7-8d58-8b4ccdfbe4e3">
      <UserInfo>
        <DisplayName/>
        <AccountId xsi:nil="true"/>
        <AccountType/>
      </UserInfo>
    </tuo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D22574-F46E-47CB-9DE0-2AEC691A5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d42b5-e57f-48a4-8be6-53670a8eaab6"/>
    <ds:schemaRef ds:uri="a6bee2de-b778-41a7-8d58-8b4ccdfbe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B31E3-A48F-478E-840B-B2B8DF529687}">
  <ds:schemaRefs>
    <ds:schemaRef ds:uri="http://schemas.microsoft.com/office/2006/metadata/properties"/>
    <ds:schemaRef ds:uri="http://schemas.microsoft.com/office/infopath/2007/PartnerControls"/>
    <ds:schemaRef ds:uri="a6bee2de-b778-41a7-8d58-8b4ccdfbe4e3"/>
  </ds:schemaRefs>
</ds:datastoreItem>
</file>

<file path=customXml/itemProps3.xml><?xml version="1.0" encoding="utf-8"?>
<ds:datastoreItem xmlns:ds="http://schemas.openxmlformats.org/officeDocument/2006/customXml" ds:itemID="{D38173DD-E513-442C-8DD1-2E3B695C62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modele-livret-formateur.dotx</Template>
  <TotalTime>297</TotalTime>
  <Pages>4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parcours</vt:lpstr>
    </vt:vector>
  </TitlesOfParts>
  <Manager/>
  <Company>Ministere de l'Education Nationale</Company>
  <LinksUpToDate>false</LinksUpToDate>
  <CharactersWithSpaces>1793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parcours</dc:title>
  <dc:subject>Livret du formateur</dc:subject>
  <dc:creator>derrieny</dc:creator>
  <cp:keywords/>
  <dc:description/>
  <cp:lastModifiedBy>Génaël Valet</cp:lastModifiedBy>
  <cp:revision>19</cp:revision>
  <dcterms:created xsi:type="dcterms:W3CDTF">2016-10-11T08:56:00Z</dcterms:created>
  <dcterms:modified xsi:type="dcterms:W3CDTF">2016-11-09T11:24:00Z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0x010100A527B3E7C01E734697157C0AC061CF87</vt:lpwstr>
  </property>
</Properties>
</file>